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b/>
          <w:sz w:val="28"/>
          <w:u w:val="single"/>
        </w:rPr>
        <w:alias w:val="Título"/>
        <w:tag w:val=""/>
        <w:id w:val="2132127789"/>
        <w:placeholder>
          <w:docPart w:val="239B511B7513400C915B8E0803AFB8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A6D7A" w:rsidRDefault="001527DB" w:rsidP="00341733">
          <w:pPr>
            <w:jc w:val="center"/>
            <w:rPr>
              <w:rFonts w:ascii="Arial" w:hAnsi="Arial" w:cs="Arial"/>
              <w:b/>
              <w:sz w:val="28"/>
              <w:u w:val="single"/>
            </w:rPr>
          </w:pPr>
          <w:r>
            <w:rPr>
              <w:rFonts w:ascii="Arial" w:hAnsi="Arial" w:cs="Arial"/>
              <w:b/>
              <w:sz w:val="28"/>
              <w:u w:val="single"/>
            </w:rPr>
            <w:t>Producto Académico N°</w:t>
          </w:r>
          <w:r w:rsidR="008F599B">
            <w:rPr>
              <w:rFonts w:ascii="Arial" w:hAnsi="Arial" w:cs="Arial"/>
              <w:b/>
              <w:sz w:val="28"/>
              <w:u w:val="single"/>
            </w:rPr>
            <w:t xml:space="preserve"> </w:t>
          </w:r>
          <w:r w:rsidR="00A0643D">
            <w:rPr>
              <w:rFonts w:ascii="Arial" w:hAnsi="Arial" w:cs="Arial"/>
              <w:b/>
              <w:sz w:val="28"/>
              <w:u w:val="single"/>
            </w:rPr>
            <w:t>2</w:t>
          </w:r>
        </w:p>
      </w:sdtContent>
    </w:sdt>
    <w:p w:rsidR="000F121E" w:rsidRDefault="000F121E" w:rsidP="000F121E">
      <w:pPr>
        <w:jc w:val="both"/>
        <w:rPr>
          <w:rFonts w:ascii="Arial" w:hAnsi="Arial" w:cs="Arial"/>
        </w:rPr>
      </w:pPr>
    </w:p>
    <w:p w:rsidR="008F599B" w:rsidRDefault="00A0643D" w:rsidP="00A0643D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A0643D">
        <w:rPr>
          <w:rFonts w:ascii="Arial" w:hAnsi="Arial" w:cs="Arial"/>
        </w:rPr>
        <w:t xml:space="preserve">En </w:t>
      </w:r>
      <w:proofErr w:type="spellStart"/>
      <w:r w:rsidRPr="00A0643D">
        <w:rPr>
          <w:rFonts w:ascii="Arial" w:hAnsi="Arial" w:cs="Arial"/>
        </w:rPr>
        <w:t>GitHub</w:t>
      </w:r>
      <w:proofErr w:type="spellEnd"/>
      <w:r w:rsidRPr="00A0643D">
        <w:rPr>
          <w:rFonts w:ascii="Arial" w:hAnsi="Arial" w:cs="Arial"/>
        </w:rPr>
        <w:t xml:space="preserve"> crear un repositorio que contendrá el proyecto evolucionado final del Producto Académico 1</w:t>
      </w:r>
      <w:r>
        <w:rPr>
          <w:rFonts w:ascii="Arial" w:hAnsi="Arial" w:cs="Arial"/>
        </w:rPr>
        <w:t xml:space="preserve"> (versión mejorada luego de las solicitudes de cambio).</w:t>
      </w:r>
    </w:p>
    <w:p w:rsidR="00202D95" w:rsidRDefault="00202D95" w:rsidP="00202D95">
      <w:pPr>
        <w:jc w:val="both"/>
        <w:rPr>
          <w:rFonts w:ascii="Arial" w:hAnsi="Arial" w:cs="Arial"/>
        </w:rPr>
      </w:pPr>
      <w:r>
        <w:rPr>
          <w:noProof/>
          <w:lang w:eastAsia="es-PE"/>
        </w:rPr>
        <w:drawing>
          <wp:inline distT="0" distB="0" distL="0" distR="0" wp14:anchorId="7D09ABB5" wp14:editId="15492EE6">
            <wp:extent cx="5943600" cy="4097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1A" w:rsidRDefault="008F599B" w:rsidP="00A0643D">
      <w:pPr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Captur</w:t>
      </w:r>
      <w:r w:rsidR="00A0643D">
        <w:rPr>
          <w:rFonts w:ascii="Arial" w:hAnsi="Arial" w:cs="Arial"/>
        </w:rPr>
        <w:t>e las</w:t>
      </w:r>
      <w:r>
        <w:rPr>
          <w:rFonts w:ascii="Arial" w:hAnsi="Arial" w:cs="Arial"/>
        </w:rPr>
        <w:t xml:space="preserve"> pantalla</w:t>
      </w:r>
      <w:r w:rsidR="00A0643D">
        <w:rPr>
          <w:rFonts w:ascii="Arial" w:hAnsi="Arial" w:cs="Arial"/>
        </w:rPr>
        <w:t xml:space="preserve">s respectivas y comparta la URL del software en la web. </w:t>
      </w:r>
    </w:p>
    <w:p w:rsidR="004B591A" w:rsidRDefault="00E26A8B" w:rsidP="000F121E">
      <w:pPr>
        <w:jc w:val="both"/>
        <w:rPr>
          <w:rFonts w:ascii="Arial" w:hAnsi="Arial" w:cs="Arial"/>
        </w:rPr>
      </w:pPr>
      <w:hyperlink r:id="rId8" w:history="1">
        <w:r w:rsidR="00202D95" w:rsidRPr="009C0BFC">
          <w:rPr>
            <w:rStyle w:val="Hipervnculo"/>
            <w:rFonts w:ascii="Arial" w:hAnsi="Arial" w:cs="Arial"/>
          </w:rPr>
          <w:t>https://github.com/naylsoft/Aprendiendo-Mate</w:t>
        </w:r>
      </w:hyperlink>
      <w:r w:rsidR="00202D95">
        <w:rPr>
          <w:rFonts w:ascii="Arial" w:hAnsi="Arial" w:cs="Arial"/>
        </w:rPr>
        <w:t xml:space="preserve"> </w:t>
      </w:r>
    </w:p>
    <w:p w:rsidR="00202D95" w:rsidRDefault="00AC6C58" w:rsidP="000F12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A56C3">
        <w:rPr>
          <w:rFonts w:ascii="Arial" w:hAnsi="Arial" w:cs="Arial"/>
        </w:rPr>
        <w:t xml:space="preserve">l ejecutable final </w:t>
      </w:r>
    </w:p>
    <w:p w:rsidR="00AC6C58" w:rsidRDefault="00AC6C58" w:rsidP="000F121E">
      <w:pPr>
        <w:jc w:val="both"/>
        <w:rPr>
          <w:rFonts w:ascii="Arial" w:hAnsi="Arial" w:cs="Arial"/>
        </w:rPr>
      </w:pPr>
      <w:hyperlink r:id="rId9" w:history="1">
        <w:r w:rsidRPr="009C0BFC">
          <w:rPr>
            <w:rStyle w:val="Hipervnculo"/>
            <w:rFonts w:ascii="Arial" w:hAnsi="Arial" w:cs="Arial"/>
          </w:rPr>
          <w:t>htt</w:t>
        </w:r>
        <w:bookmarkStart w:id="0" w:name="_GoBack"/>
        <w:bookmarkEnd w:id="0"/>
        <w:r w:rsidRPr="009C0BFC">
          <w:rPr>
            <w:rStyle w:val="Hipervnculo"/>
            <w:rFonts w:ascii="Arial" w:hAnsi="Arial" w:cs="Arial"/>
          </w:rPr>
          <w:t>ps://github.com/naylsoft/Aprendiendo-Mate/blob/master/APRENDIENDO%20MATE.exe</w:t>
        </w:r>
      </w:hyperlink>
      <w:r>
        <w:rPr>
          <w:rFonts w:ascii="Arial" w:hAnsi="Arial" w:cs="Arial"/>
        </w:rPr>
        <w:t xml:space="preserve"> </w:t>
      </w:r>
    </w:p>
    <w:p w:rsidR="00202D95" w:rsidRDefault="00202D95" w:rsidP="000F121E">
      <w:pPr>
        <w:jc w:val="both"/>
        <w:rPr>
          <w:rFonts w:ascii="Arial" w:hAnsi="Arial" w:cs="Arial"/>
        </w:rPr>
      </w:pPr>
      <w:r>
        <w:rPr>
          <w:noProof/>
          <w:lang w:eastAsia="es-PE"/>
        </w:rPr>
        <w:lastRenderedPageBreak/>
        <w:drawing>
          <wp:inline distT="0" distB="0" distL="0" distR="0" wp14:anchorId="344C33CD" wp14:editId="0E48E311">
            <wp:extent cx="5943600" cy="37757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C3" w:rsidRDefault="009A56C3" w:rsidP="000F121E">
      <w:pPr>
        <w:jc w:val="both"/>
        <w:rPr>
          <w:rFonts w:ascii="Arial" w:hAnsi="Arial" w:cs="Arial"/>
        </w:rPr>
      </w:pPr>
      <w:r>
        <w:rPr>
          <w:noProof/>
          <w:lang w:eastAsia="es-PE"/>
        </w:rPr>
        <w:lastRenderedPageBreak/>
        <w:drawing>
          <wp:inline distT="0" distB="0" distL="0" distR="0" wp14:anchorId="7AC8E56F" wp14:editId="17407161">
            <wp:extent cx="5943600" cy="4238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95" w:rsidRDefault="00202D95" w:rsidP="000F12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Repositorio local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</w:p>
    <w:p w:rsidR="00202D95" w:rsidRDefault="00202D95" w:rsidP="000F121E">
      <w:pPr>
        <w:jc w:val="both"/>
        <w:rPr>
          <w:rFonts w:ascii="Arial" w:hAnsi="Arial" w:cs="Arial"/>
        </w:rPr>
      </w:pPr>
      <w:r>
        <w:rPr>
          <w:noProof/>
          <w:lang w:eastAsia="es-PE"/>
        </w:rPr>
        <w:lastRenderedPageBreak/>
        <w:drawing>
          <wp:inline distT="0" distB="0" distL="0" distR="0" wp14:anchorId="1AA48EA7" wp14:editId="09EC7A94">
            <wp:extent cx="5943600" cy="32791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D95" w:rsidSect="00164EFE">
      <w:headerReference w:type="default" r:id="rId13"/>
      <w:footerReference w:type="default" r:id="rId14"/>
      <w:pgSz w:w="12240" w:h="15840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8B" w:rsidRDefault="00E26A8B" w:rsidP="00477577">
      <w:pPr>
        <w:spacing w:after="0" w:line="240" w:lineRule="auto"/>
      </w:pPr>
      <w:r>
        <w:separator/>
      </w:r>
    </w:p>
  </w:endnote>
  <w:endnote w:type="continuationSeparator" w:id="0">
    <w:p w:rsidR="00E26A8B" w:rsidRDefault="00E26A8B" w:rsidP="004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29053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164EFE" w:rsidRDefault="00164EFE" w:rsidP="00164EFE">
        <w:pPr>
          <w:pStyle w:val="Piedepgina"/>
          <w:pBdr>
            <w:top w:val="single" w:sz="4" w:space="0" w:color="D9D9D9" w:themeColor="background1" w:themeShade="D9"/>
          </w:pBdr>
          <w:jc w:val="right"/>
        </w:pPr>
        <w:r>
          <w:rPr>
            <w:noProof/>
            <w:lang w:eastAsia="es-PE"/>
          </w:rPr>
          <w:drawing>
            <wp:anchor distT="0" distB="0" distL="114300" distR="114300" simplePos="0" relativeHeight="251673600" behindDoc="0" locked="0" layoutInCell="1" allowOverlap="1" wp14:anchorId="29F2D162" wp14:editId="63575DCA">
              <wp:simplePos x="0" y="0"/>
              <wp:positionH relativeFrom="column">
                <wp:posOffset>2674686</wp:posOffset>
              </wp:positionH>
              <wp:positionV relativeFrom="paragraph">
                <wp:posOffset>32763</wp:posOffset>
              </wp:positionV>
              <wp:extent cx="1221186" cy="176249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copy2.png"/>
                      <pic:cNvPicPr/>
                    </pic:nvPicPr>
                    <pic:blipFill>
                      <a:blip r:embed="rId1" cstate="print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1186" cy="1762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s-PE"/>
          </w:rPr>
          <w:drawing>
            <wp:anchor distT="0" distB="0" distL="114300" distR="114300" simplePos="0" relativeHeight="251671552" behindDoc="0" locked="0" layoutInCell="1" allowOverlap="1" wp14:anchorId="19001315" wp14:editId="32E8D9A8">
              <wp:simplePos x="0" y="0"/>
              <wp:positionH relativeFrom="column">
                <wp:posOffset>-526211</wp:posOffset>
              </wp:positionH>
              <wp:positionV relativeFrom="paragraph">
                <wp:posOffset>-206219</wp:posOffset>
              </wp:positionV>
              <wp:extent cx="6759575" cy="502740"/>
              <wp:effectExtent l="0" t="0" r="3175" b="0"/>
              <wp:wrapNone/>
              <wp:docPr id="7" name="Imagen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sasa.png"/>
                      <pic:cNvPicPr/>
                    </pic:nvPicPr>
                    <pic:blipFill rotWithShape="1"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6489"/>
                      <a:stretch/>
                    </pic:blipFill>
                    <pic:spPr bwMode="auto">
                      <a:xfrm>
                        <a:off x="0" y="0"/>
                        <a:ext cx="6759575" cy="50274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C6C58" w:rsidRPr="00AC6C58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164EFE" w:rsidRDefault="00164EFE" w:rsidP="00164EFE">
    <w:pPr>
      <w:pStyle w:val="Piedepgina"/>
    </w:pPr>
  </w:p>
  <w:p w:rsidR="00834569" w:rsidRPr="00164EFE" w:rsidRDefault="00834569" w:rsidP="00164E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8B" w:rsidRDefault="00E26A8B" w:rsidP="00477577">
      <w:pPr>
        <w:spacing w:after="0" w:line="240" w:lineRule="auto"/>
      </w:pPr>
      <w:r>
        <w:separator/>
      </w:r>
    </w:p>
  </w:footnote>
  <w:footnote w:type="continuationSeparator" w:id="0">
    <w:p w:rsidR="00E26A8B" w:rsidRDefault="00E26A8B" w:rsidP="0047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E99" w:rsidRDefault="004B591A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3B19A1A" wp14:editId="1F7190C5">
              <wp:simplePos x="0" y="0"/>
              <wp:positionH relativeFrom="page">
                <wp:align>left</wp:align>
              </wp:positionH>
              <wp:positionV relativeFrom="paragraph">
                <wp:posOffset>207645</wp:posOffset>
              </wp:positionV>
              <wp:extent cx="4812030" cy="400050"/>
              <wp:effectExtent l="0" t="0" r="26670" b="19050"/>
              <wp:wrapNone/>
              <wp:docPr id="1" name="1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12030" cy="4000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alias w:val="Categoría"/>
                            <w:tag w:val=""/>
                            <w:id w:val="-86990722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F121E" w:rsidRPr="008F599B" w:rsidRDefault="008F599B" w:rsidP="000F121E">
                              <w:pPr>
                                <w:jc w:val="right"/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</w:pPr>
                              <w:proofErr w:type="spellStart"/>
                              <w:r w:rsidRPr="008F599B"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  <w:t>Evoluci</w:t>
                              </w:r>
                              <w:r w:rsidRPr="008F599B">
                                <w:rPr>
                                  <w:rFonts w:ascii="Century Gothic" w:eastAsiaTheme="minorHAnsi" w:hAnsi="Century Gothic"/>
                                  <w:b/>
                                  <w:sz w:val="28"/>
                                  <w:lang w:val="en-US" w:eastAsia="ja-JP"/>
                                </w:rPr>
                                <w:t>ón</w:t>
                              </w:r>
                              <w:proofErr w:type="spellEnd"/>
                              <w:r w:rsidRPr="008F599B">
                                <w:rPr>
                                  <w:rFonts w:ascii="Century Gothic" w:eastAsiaTheme="minorHAnsi" w:hAnsi="Century Gothic"/>
                                  <w:b/>
                                  <w:sz w:val="28"/>
                                  <w:lang w:val="en-US" w:eastAsia="ja-JP"/>
                                </w:rPr>
                                <w:t xml:space="preserve"> de Software</w:t>
                              </w:r>
                            </w:p>
                          </w:sdtContent>
                        </w:sdt>
                        <w:p w:rsidR="00477577" w:rsidRPr="00FA6D7A" w:rsidRDefault="00477577" w:rsidP="00477577">
                          <w:pPr>
                            <w:jc w:val="right"/>
                            <w:rPr>
                              <w:rFonts w:ascii="Impact" w:hAnsi="Impact"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B19A1A" id="1 Rectángulo" o:spid="_x0000_s1026" style="position:absolute;margin-left:0;margin-top:16.35pt;width:378.9pt;height:31.5pt;z-index: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" fillcolor="black [3213]" strokecolor="black [3213]" strokeweight="2pt">
              <v:path arrowok="t"/>
              <v:textbox>
                <w:txbxContent>
                  <w:sdt>
                    <w:sdtPr>
                      <w:rPr>
                        <w:rFonts w:ascii="Century Gothic" w:hAnsi="Century Gothic"/>
                        <w:b/>
                        <w:sz w:val="28"/>
                      </w:rPr>
                      <w:alias w:val="Categoría"/>
                      <w:tag w:val=""/>
                      <w:id w:val="-869907227"/>
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<w:text/>
                    </w:sdtPr>
                    <w:sdtEndPr/>
                    <w:sdtContent>
                      <w:p w:rsidR="000F121E" w:rsidRPr="008F599B" w:rsidRDefault="008F599B" w:rsidP="000F121E">
                        <w:pPr>
                          <w:jc w:val="right"/>
                          <w:rPr>
                            <w:rFonts w:ascii="Century Gothic" w:hAnsi="Century Gothic"/>
                            <w:b/>
                            <w:sz w:val="28"/>
                          </w:rPr>
                        </w:pPr>
                        <w:proofErr w:type="spellStart"/>
                        <w:r w:rsidRPr="008F599B">
                          <w:rPr>
                            <w:rFonts w:ascii="Century Gothic" w:hAnsi="Century Gothic"/>
                            <w:b/>
                            <w:sz w:val="28"/>
                          </w:rPr>
                          <w:t>Evoluci</w:t>
                        </w:r>
                        <w:r w:rsidRPr="008F599B">
                          <w:rPr>
                            <w:rFonts w:ascii="Century Gothic" w:eastAsiaTheme="minorHAnsi" w:hAnsi="Century Gothic"/>
                            <w:b/>
                            <w:sz w:val="28"/>
                            <w:lang w:val="en-US" w:eastAsia="ja-JP"/>
                          </w:rPr>
                          <w:t>ón</w:t>
                        </w:r>
                        <w:proofErr w:type="spellEnd"/>
                        <w:r w:rsidRPr="008F599B">
                          <w:rPr>
                            <w:rFonts w:ascii="Century Gothic" w:eastAsiaTheme="minorHAnsi" w:hAnsi="Century Gothic"/>
                            <w:b/>
                            <w:sz w:val="28"/>
                            <w:lang w:val="en-US" w:eastAsia="ja-JP"/>
                          </w:rPr>
                          <w:t xml:space="preserve"> de Software</w:t>
                        </w:r>
                      </w:p>
                    </w:sdtContent>
                  </w:sdt>
                  <w:p w:rsidR="00477577" w:rsidRPr="00FA6D7A" w:rsidRDefault="00477577" w:rsidP="00477577">
                    <w:pPr>
                      <w:jc w:val="right"/>
                      <w:rPr>
                        <w:rFonts w:ascii="Impact" w:hAnsi="Impact"/>
                        <w:sz w:val="36"/>
                        <w:szCs w:val="2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74624" behindDoc="0" locked="0" layoutInCell="1" allowOverlap="1" wp14:anchorId="5F118C8D" wp14:editId="3F49F7BB">
          <wp:simplePos x="0" y="0"/>
          <wp:positionH relativeFrom="margin">
            <wp:align>center</wp:align>
          </wp:positionH>
          <wp:positionV relativeFrom="paragraph">
            <wp:posOffset>-346075</wp:posOffset>
          </wp:positionV>
          <wp:extent cx="1514475" cy="413385"/>
          <wp:effectExtent l="0" t="0" r="9525" b="571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HORIZONTAL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4EFE">
      <w:rPr>
        <w:noProof/>
        <w:lang w:eastAsia="es-PE"/>
      </w:rPr>
      <w:t xml:space="preserve"> </w:t>
    </w:r>
    <w:r w:rsidR="00F83F23">
      <w:rPr>
        <w:noProof/>
        <w:lang w:eastAsia="es-PE"/>
      </w:rPr>
      <w:t xml:space="preserve"> </w:t>
    </w:r>
  </w:p>
  <w:p w:rsidR="00DA0D62" w:rsidRDefault="00F83F23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9D21D9" wp14:editId="73285BD1">
              <wp:simplePos x="0" y="0"/>
              <wp:positionH relativeFrom="column">
                <wp:posOffset>4066540</wp:posOffset>
              </wp:positionH>
              <wp:positionV relativeFrom="paragraph">
                <wp:posOffset>36830</wp:posOffset>
              </wp:positionV>
              <wp:extent cx="2769235" cy="400050"/>
              <wp:effectExtent l="0" t="0" r="12065" b="19050"/>
              <wp:wrapNone/>
              <wp:docPr id="2" name="2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769235" cy="4000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77577" w:rsidRPr="004732B9" w:rsidRDefault="00E26A8B" w:rsidP="000F121E">
                          <w:pPr>
                            <w:jc w:val="center"/>
                            <w:rPr>
                              <w:rFonts w:ascii="Corbel" w:hAnsi="Corbel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alias w:val="Título"/>
                              <w:tag w:val=""/>
                              <w:id w:val="76688421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0643D">
                                <w:rPr>
                                  <w:rFonts w:ascii="Corbel" w:hAnsi="Corbel"/>
                                  <w:sz w:val="24"/>
                                  <w:szCs w:val="24"/>
                                  <w:lang w:val="en-US"/>
                                </w:rPr>
                                <w:t>Producto</w:t>
                              </w:r>
                              <w:proofErr w:type="spellEnd"/>
                              <w:r w:rsidR="00A0643D">
                                <w:rPr>
                                  <w:rFonts w:ascii="Corbel" w:hAnsi="Corbel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A0643D">
                                <w:rPr>
                                  <w:rFonts w:ascii="Corbel" w:hAnsi="Corbel"/>
                                  <w:sz w:val="24"/>
                                  <w:szCs w:val="24"/>
                                  <w:lang w:val="en-US"/>
                                </w:rPr>
                                <w:t>Académico</w:t>
                              </w:r>
                              <w:proofErr w:type="spellEnd"/>
                              <w:r w:rsidR="00A0643D">
                                <w:rPr>
                                  <w:rFonts w:ascii="Corbel" w:hAnsi="Corbel"/>
                                  <w:sz w:val="24"/>
                                  <w:szCs w:val="24"/>
                                  <w:lang w:val="en-US"/>
                                </w:rPr>
                                <w:t xml:space="preserve"> N° 2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9D21D9" id="2 Rectángulo" o:spid="_x0000_s1027" style="position:absolute;margin-left:320.2pt;margin-top:2.9pt;width:218.05pt;height:3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" fillcolor="black [3213]" strokecolor="black [3213]" strokeweight="2pt">
              <v:path arrowok="t"/>
              <v:textbox>
                <w:txbxContent>
                  <w:p w:rsidR="00477577" w:rsidRPr="004732B9" w:rsidRDefault="00F85377" w:rsidP="000F121E">
                    <w:pPr>
                      <w:jc w:val="center"/>
                      <w:rPr>
                        <w:rFonts w:ascii="Corbel" w:hAnsi="Corbel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Corbel" w:hAnsi="Corbel"/>
                          <w:sz w:val="24"/>
                          <w:szCs w:val="24"/>
                        </w:rPr>
                        <w:alias w:val="Título"/>
                        <w:tag w:val=""/>
                        <w:id w:val="76688421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A0643D">
                          <w:rPr>
                            <w:rFonts w:ascii="Corbel" w:hAnsi="Corbel"/>
                            <w:sz w:val="24"/>
                            <w:szCs w:val="24"/>
                            <w:lang w:val="en-US"/>
                          </w:rPr>
                          <w:t>Producto</w:t>
                        </w:r>
                        <w:proofErr w:type="spellEnd"/>
                        <w:r w:rsidR="00A0643D">
                          <w:rPr>
                            <w:rFonts w:ascii="Corbel" w:hAnsi="Corbel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A0643D">
                          <w:rPr>
                            <w:rFonts w:ascii="Corbel" w:hAnsi="Corbel"/>
                            <w:sz w:val="24"/>
                            <w:szCs w:val="24"/>
                            <w:lang w:val="en-US"/>
                          </w:rPr>
                          <w:t>Académico</w:t>
                        </w:r>
                        <w:proofErr w:type="spellEnd"/>
                        <w:r w:rsidR="00A0643D">
                          <w:rPr>
                            <w:rFonts w:ascii="Corbel" w:hAnsi="Corbel"/>
                            <w:sz w:val="24"/>
                            <w:szCs w:val="24"/>
                            <w:lang w:val="en-US"/>
                          </w:rPr>
                          <w:t xml:space="preserve"> N° 2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  <w:p w:rsidR="00DA0D62" w:rsidRDefault="00DA0D62">
    <w:pPr>
      <w:pStyle w:val="Encabezado"/>
    </w:pPr>
  </w:p>
  <w:p w:rsidR="00DA0D62" w:rsidRDefault="00DA0D62">
    <w:pPr>
      <w:pStyle w:val="Encabezado"/>
    </w:pPr>
  </w:p>
  <w:p w:rsidR="00852E99" w:rsidRDefault="00852E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2B5C"/>
    <w:multiLevelType w:val="hybridMultilevel"/>
    <w:tmpl w:val="523E91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2D8"/>
    <w:multiLevelType w:val="hybridMultilevel"/>
    <w:tmpl w:val="85BC223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61AAF"/>
    <w:multiLevelType w:val="hybridMultilevel"/>
    <w:tmpl w:val="D7FEA4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C1037"/>
    <w:multiLevelType w:val="hybridMultilevel"/>
    <w:tmpl w:val="078CDD6C"/>
    <w:lvl w:ilvl="0" w:tplc="DB38A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767C5"/>
    <w:multiLevelType w:val="hybridMultilevel"/>
    <w:tmpl w:val="99D05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22752"/>
    <w:multiLevelType w:val="hybridMultilevel"/>
    <w:tmpl w:val="688AD4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92825"/>
    <w:multiLevelType w:val="hybridMultilevel"/>
    <w:tmpl w:val="B28AC3DC"/>
    <w:lvl w:ilvl="0" w:tplc="EA0A1B9A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35BC0"/>
    <w:multiLevelType w:val="hybridMultilevel"/>
    <w:tmpl w:val="6DA82E4A"/>
    <w:lvl w:ilvl="0" w:tplc="B754A1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233B7A"/>
    <w:multiLevelType w:val="hybridMultilevel"/>
    <w:tmpl w:val="7F20952A"/>
    <w:lvl w:ilvl="0" w:tplc="95BE14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7068C"/>
    <w:multiLevelType w:val="hybridMultilevel"/>
    <w:tmpl w:val="9A262220"/>
    <w:lvl w:ilvl="0" w:tplc="AC84F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E4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1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0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F67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E2A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6D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65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ED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9B"/>
    <w:rsid w:val="0002598E"/>
    <w:rsid w:val="00027781"/>
    <w:rsid w:val="000352F5"/>
    <w:rsid w:val="00076595"/>
    <w:rsid w:val="000A0591"/>
    <w:rsid w:val="000A654C"/>
    <w:rsid w:val="000B0A6E"/>
    <w:rsid w:val="000F121E"/>
    <w:rsid w:val="001320F0"/>
    <w:rsid w:val="00134617"/>
    <w:rsid w:val="001527DB"/>
    <w:rsid w:val="00164EFE"/>
    <w:rsid w:val="001A0EC7"/>
    <w:rsid w:val="001B43D8"/>
    <w:rsid w:val="001C09D9"/>
    <w:rsid w:val="001D09AF"/>
    <w:rsid w:val="001F5FE7"/>
    <w:rsid w:val="00202D95"/>
    <w:rsid w:val="002368AA"/>
    <w:rsid w:val="002961D0"/>
    <w:rsid w:val="003240FB"/>
    <w:rsid w:val="00341733"/>
    <w:rsid w:val="00363E9A"/>
    <w:rsid w:val="003C5E92"/>
    <w:rsid w:val="003F17AF"/>
    <w:rsid w:val="00423C9C"/>
    <w:rsid w:val="00434C43"/>
    <w:rsid w:val="004732B9"/>
    <w:rsid w:val="00477577"/>
    <w:rsid w:val="004A252A"/>
    <w:rsid w:val="004B591A"/>
    <w:rsid w:val="004C10CD"/>
    <w:rsid w:val="005023E9"/>
    <w:rsid w:val="00506CF9"/>
    <w:rsid w:val="00575479"/>
    <w:rsid w:val="005B4AFF"/>
    <w:rsid w:val="005F62CF"/>
    <w:rsid w:val="00622929"/>
    <w:rsid w:val="00624DD6"/>
    <w:rsid w:val="006546CE"/>
    <w:rsid w:val="006C430E"/>
    <w:rsid w:val="006C6A88"/>
    <w:rsid w:val="006D2BDD"/>
    <w:rsid w:val="006F5D6F"/>
    <w:rsid w:val="00736039"/>
    <w:rsid w:val="0078364E"/>
    <w:rsid w:val="007B7DF0"/>
    <w:rsid w:val="007C3E06"/>
    <w:rsid w:val="007C41AA"/>
    <w:rsid w:val="00834569"/>
    <w:rsid w:val="00852E99"/>
    <w:rsid w:val="008A007F"/>
    <w:rsid w:val="008C1226"/>
    <w:rsid w:val="008F599B"/>
    <w:rsid w:val="009979BA"/>
    <w:rsid w:val="009A56C3"/>
    <w:rsid w:val="009F4A3E"/>
    <w:rsid w:val="00A0643D"/>
    <w:rsid w:val="00A7524E"/>
    <w:rsid w:val="00A94686"/>
    <w:rsid w:val="00AC6C58"/>
    <w:rsid w:val="00B05645"/>
    <w:rsid w:val="00B33BAA"/>
    <w:rsid w:val="00BA2C04"/>
    <w:rsid w:val="00BB26BC"/>
    <w:rsid w:val="00BE433C"/>
    <w:rsid w:val="00C5786A"/>
    <w:rsid w:val="00CF60EE"/>
    <w:rsid w:val="00D221AF"/>
    <w:rsid w:val="00DA0D62"/>
    <w:rsid w:val="00DB643E"/>
    <w:rsid w:val="00DD693C"/>
    <w:rsid w:val="00DE1F27"/>
    <w:rsid w:val="00DE3360"/>
    <w:rsid w:val="00DE6BA7"/>
    <w:rsid w:val="00DF56E7"/>
    <w:rsid w:val="00E01D47"/>
    <w:rsid w:val="00E26A8B"/>
    <w:rsid w:val="00E458C7"/>
    <w:rsid w:val="00F718B6"/>
    <w:rsid w:val="00F83F23"/>
    <w:rsid w:val="00F85377"/>
    <w:rsid w:val="00F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C86A0FE-AA27-4C54-9CDF-5EEE3B9B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577"/>
  </w:style>
  <w:style w:type="paragraph" w:styleId="Piedepgina">
    <w:name w:val="footer"/>
    <w:basedOn w:val="Normal"/>
    <w:link w:val="PiedepginaC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577"/>
  </w:style>
  <w:style w:type="paragraph" w:styleId="Prrafodelista">
    <w:name w:val="List Paragraph"/>
    <w:basedOn w:val="Normal"/>
    <w:link w:val="PrrafodelistaCar"/>
    <w:uiPriority w:val="34"/>
    <w:qFormat/>
    <w:rsid w:val="008345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56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3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Right">
    <w:name w:val="Footer Right"/>
    <w:basedOn w:val="Piedepgina"/>
    <w:uiPriority w:val="35"/>
    <w:qFormat/>
    <w:rsid w:val="00DE1F27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val="es-ES" w:eastAsia="fr-FR"/>
    </w:rPr>
  </w:style>
  <w:style w:type="character" w:styleId="Textodelmarcadordeposicin">
    <w:name w:val="Placeholder Text"/>
    <w:basedOn w:val="Fuentedeprrafopredeter"/>
    <w:uiPriority w:val="99"/>
    <w:semiHidden/>
    <w:rsid w:val="00341733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591A"/>
  </w:style>
  <w:style w:type="character" w:styleId="Hipervnculo">
    <w:name w:val="Hyperlink"/>
    <w:basedOn w:val="Fuentedeprrafopredeter"/>
    <w:uiPriority w:val="99"/>
    <w:unhideWhenUsed/>
    <w:rsid w:val="00202D9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2D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17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ylsoft/Aprendiendo-M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aylsoft/Aprendiendo-Mate/blob/master/APRENDIENDO%20MATE.ex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%20CORDOVA\Google%20Drive\EVOLUCION_SOFTWARE\PPT_DI\U1\PA1_Virt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B511B7513400C915B8E0803AF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30143-26A2-436B-A0AF-5839ED6A648F}"/>
      </w:docPartPr>
      <w:docPartBody>
        <w:p w:rsidR="005C69A1" w:rsidRDefault="00531CA1">
          <w:pPr>
            <w:pStyle w:val="239B511B7513400C915B8E0803AFB826"/>
          </w:pPr>
          <w:r w:rsidRPr="0039731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A1"/>
    <w:rsid w:val="000156F1"/>
    <w:rsid w:val="00531CA1"/>
    <w:rsid w:val="005C69A1"/>
    <w:rsid w:val="007D4CBA"/>
    <w:rsid w:val="00C0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39B511B7513400C915B8E0803AFB826">
    <w:name w:val="239B511B7513400C915B8E0803AFB8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PA1_Virtual.dotx</Template>
  <TotalTime>2</TotalTime>
  <Pages>4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Producto Académico N° 2</vt:lpstr>
    </vt:vector>
  </TitlesOfParts>
  <Company>Hewlett-Packard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Producto Académico N° 2</dc:title>
  <dc:creator>Toshiba-User</dc:creator>
  <cp:keywords>Productos Académicos UCVirtual; UC Virtual</cp:keywords>
  <cp:lastModifiedBy>NTrucios</cp:lastModifiedBy>
  <cp:revision>3</cp:revision>
  <cp:lastPrinted>2016-06-24T01:39:00Z</cp:lastPrinted>
  <dcterms:created xsi:type="dcterms:W3CDTF">2016-11-10T12:25:00Z</dcterms:created>
  <dcterms:modified xsi:type="dcterms:W3CDTF">2016-11-10T12:27:00Z</dcterms:modified>
  <cp:category>Evolución de Software</cp:category>
</cp:coreProperties>
</file>